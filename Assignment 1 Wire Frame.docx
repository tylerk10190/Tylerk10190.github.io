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276" w:rsidRDefault="00AA5276" w:rsidP="006A197E">
      <w:pPr>
        <w:rPr>
          <w:color w:val="404040" w:themeColor="text1" w:themeTint="BF"/>
        </w:rPr>
      </w:pPr>
      <w:bookmarkStart w:id="0" w:name="_GoBack"/>
      <w:bookmarkEnd w:id="0"/>
      <w:r>
        <w:rPr>
          <w:noProof/>
          <w:color w:val="F8F1DC" w:themeColor="accent6" w:themeTint="3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4943726</wp:posOffset>
                </wp:positionV>
                <wp:extent cx="5082363" cy="829340"/>
                <wp:effectExtent l="0" t="0" r="10795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363" cy="82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5276" w:rsidRPr="00AA5276" w:rsidRDefault="00AA5276" w:rsidP="00AA5276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9pt;margin-top:389.25pt;width:400.2pt;height:65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" fillcolor="white [3201]" strokeweight=".5pt">
                <v:textbox>
                  <w:txbxContent>
                    <w:p w:rsidR="00AA5276" w:rsidRPr="00AA5276" w:rsidRDefault="00AA5276" w:rsidP="00AA5276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 w:rsidRPr="00AA5276">
        <w:rPr>
          <w:noProof/>
          <w:color w:val="F8F1DC" w:themeColor="accent6" w:themeTint="3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EE5FB" wp14:editId="0EC99F69">
                <wp:simplePos x="0" y="0"/>
                <wp:positionH relativeFrom="column">
                  <wp:posOffset>-903767</wp:posOffset>
                </wp:positionH>
                <wp:positionV relativeFrom="paragraph">
                  <wp:posOffset>4125433</wp:posOffset>
                </wp:positionV>
                <wp:extent cx="7739675" cy="2615491"/>
                <wp:effectExtent l="0" t="0" r="762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675" cy="261549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4B253" id="Rectangle 11" o:spid="_x0000_s1026" style="position:absolute;margin-left:-71.15pt;margin-top:324.85pt;width:609.4pt;height:20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" fillcolor="#f8f1dc [665]" strokecolor="#390e1f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-616688</wp:posOffset>
                </wp:positionH>
                <wp:positionV relativeFrom="paragraph">
                  <wp:posOffset>7208874</wp:posOffset>
                </wp:positionV>
                <wp:extent cx="1892595" cy="1648047"/>
                <wp:effectExtent l="0" t="0" r="12700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595" cy="1648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5276" w:rsidRDefault="00AA5276">
                            <w:r>
                              <w:t>Home</w:t>
                            </w:r>
                          </w:p>
                          <w:p w:rsidR="00AA5276" w:rsidRDefault="00AA5276">
                            <w:r>
                              <w:t>About Me</w:t>
                            </w:r>
                          </w:p>
                          <w:p w:rsidR="00AA5276" w:rsidRDefault="00AA5276">
                            <w:r>
                              <w:t>Projects</w:t>
                            </w:r>
                          </w:p>
                          <w:p w:rsidR="00AA5276" w:rsidRDefault="00AA5276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-48.55pt;margin-top:567.65pt;width:149pt;height:12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" fillcolor="white [3201]" strokeweight=".5pt">
                <v:textbox>
                  <w:txbxContent>
                    <w:p w:rsidR="00AA5276" w:rsidRDefault="00AA5276">
                      <w:r>
                        <w:t>Home</w:t>
                      </w:r>
                    </w:p>
                    <w:p w:rsidR="00AA5276" w:rsidRDefault="00AA5276">
                      <w:r>
                        <w:t>About Me</w:t>
                      </w:r>
                    </w:p>
                    <w:p w:rsidR="00AA5276" w:rsidRDefault="00AA5276">
                      <w:r>
                        <w:t>Projects</w:t>
                      </w:r>
                    </w:p>
                    <w:p w:rsidR="00AA5276" w:rsidRDefault="00AA5276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FEE5FB" wp14:editId="0EC99F69">
                <wp:simplePos x="0" y="0"/>
                <wp:positionH relativeFrom="column">
                  <wp:posOffset>-903738</wp:posOffset>
                </wp:positionH>
                <wp:positionV relativeFrom="paragraph">
                  <wp:posOffset>6740525</wp:posOffset>
                </wp:positionV>
                <wp:extent cx="7740503" cy="2285882"/>
                <wp:effectExtent l="0" t="0" r="698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503" cy="22858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0F6FA" id="Rectangle 9" o:spid="_x0000_s1026" style="position:absolute;margin-left:-71.15pt;margin-top:530.75pt;width:609.5pt;height:1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" fillcolor="#c6e0eb [661]" strokecolor="#390e1f [1604]" strokeweight="1pt"/>
            </w:pict>
          </mc:Fallback>
        </mc:AlternateContent>
      </w:r>
      <w:r w:rsidR="007F36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-32046</wp:posOffset>
                </wp:positionV>
                <wp:extent cx="733646" cy="31865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46" cy="318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366A" w:rsidRPr="007F366A" w:rsidRDefault="007F366A">
                            <w:pPr>
                              <w:rPr>
                                <w:color w:val="000000" w:themeColor="text1"/>
                              </w:rPr>
                            </w:pPr>
                            <w:r w:rsidRPr="007F366A">
                              <w:rPr>
                                <w:color w:val="000000" w:themeColor="text1"/>
                                <w:highlight w:val="yellow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25.95pt;margin-top:-2.5pt;width:57.75pt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" filled="f" stroked="f" strokeweight=".5pt">
                <v:textbox>
                  <w:txbxContent>
                    <w:p w:rsidR="007F366A" w:rsidRPr="007F366A" w:rsidRDefault="007F366A">
                      <w:pPr>
                        <w:rPr>
                          <w:color w:val="000000" w:themeColor="text1"/>
                        </w:rPr>
                      </w:pPr>
                      <w:r w:rsidRPr="007F366A">
                        <w:rPr>
                          <w:color w:val="000000" w:themeColor="text1"/>
                          <w:highlight w:val="yellow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7F36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1381819</wp:posOffset>
                </wp:positionH>
                <wp:positionV relativeFrom="paragraph">
                  <wp:posOffset>-32681</wp:posOffset>
                </wp:positionV>
                <wp:extent cx="1063256" cy="3180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56" cy="318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366A" w:rsidRPr="007F366A" w:rsidRDefault="007F366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08.8pt;margin-top:-2.55pt;width:83.7pt;height:2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" filled="f" stroked="f" strokeweight=".5pt">
                <v:textbox>
                  <w:txbxContent>
                    <w:p w:rsidR="007F366A" w:rsidRPr="007F366A" w:rsidRDefault="007F366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7F36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3582611</wp:posOffset>
                </wp:positionH>
                <wp:positionV relativeFrom="paragraph">
                  <wp:posOffset>-32046</wp:posOffset>
                </wp:positionV>
                <wp:extent cx="946298" cy="31714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98" cy="31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366A" w:rsidRPr="007F366A" w:rsidRDefault="007F366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282.1pt;margin-top:-2.5pt;width:74.5pt;height:24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" filled="f" stroked="f" strokeweight=".5pt">
                <v:textbox>
                  <w:txbxContent>
                    <w:p w:rsidR="007F366A" w:rsidRPr="007F366A" w:rsidRDefault="007F366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7F36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5464928</wp:posOffset>
                </wp:positionH>
                <wp:positionV relativeFrom="paragraph">
                  <wp:posOffset>-31750</wp:posOffset>
                </wp:positionV>
                <wp:extent cx="808074" cy="31686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074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366A" w:rsidRPr="007F366A" w:rsidRDefault="007F366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1" type="#_x0000_t202" style="position:absolute;margin-left:430.3pt;margin-top:-2.5pt;width:63.65pt;height:24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" filled="f" stroked="f" strokeweight=".5pt">
                <v:textbox>
                  <w:txbxContent>
                    <w:p w:rsidR="007F366A" w:rsidRPr="007F366A" w:rsidRDefault="007F366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7F36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-669290</wp:posOffset>
                </wp:positionH>
                <wp:positionV relativeFrom="paragraph">
                  <wp:posOffset>-85341</wp:posOffset>
                </wp:positionV>
                <wp:extent cx="7315185" cy="435934"/>
                <wp:effectExtent l="0" t="0" r="1333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185" cy="435934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FCEC42" id="Rectangle 1" o:spid="_x0000_s1026" style="position:absolute;margin-left:-52.7pt;margin-top:-6.7pt;width:8in;height:34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" strokecolor="#390e1f [1604]" strokeweight="1pt">
                <v:fill r:id="rId8" o:title="" recolor="t" rotate="t" type="tile"/>
              </v:rect>
            </w:pict>
          </mc:Fallback>
        </mc:AlternateContent>
      </w:r>
      <w:proofErr w:type="spellStart"/>
      <w:r>
        <w:rPr>
          <w:color w:val="404040" w:themeColor="text1" w:themeTint="BF"/>
        </w:rPr>
        <w:t>vv</w:t>
      </w:r>
      <w:proofErr w:type="spellEnd"/>
    </w:p>
    <w:p w:rsidR="00AA5276" w:rsidRDefault="00AA5276" w:rsidP="00AA527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FC9EA5" wp14:editId="4E5EF848">
                <wp:simplePos x="0" y="0"/>
                <wp:positionH relativeFrom="column">
                  <wp:posOffset>2615565</wp:posOffset>
                </wp:positionH>
                <wp:positionV relativeFrom="paragraph">
                  <wp:posOffset>182895</wp:posOffset>
                </wp:positionV>
                <wp:extent cx="1148080" cy="1169581"/>
                <wp:effectExtent l="0" t="0" r="7620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5276" w:rsidRDefault="00AA5276" w:rsidP="00AA5276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Head</w:t>
                            </w:r>
                          </w:p>
                          <w:p w:rsidR="00AA5276" w:rsidRPr="00AA5276" w:rsidRDefault="00AA5276" w:rsidP="00AA5276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C9EA5" id="Text Box 18" o:spid="_x0000_s1032" type="#_x0000_t202" style="position:absolute;margin-left:205.95pt;margin-top:14.4pt;width:90.4pt;height:9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" fillcolor="white [3201]" strokeweight=".5pt">
                <v:textbox>
                  <w:txbxContent>
                    <w:p w:rsidR="00AA5276" w:rsidRDefault="00AA5276" w:rsidP="00AA5276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Head</w:t>
                      </w:r>
                    </w:p>
                    <w:p w:rsidR="00AA5276" w:rsidRPr="00AA5276" w:rsidRDefault="00AA5276" w:rsidP="00AA5276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shot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937260</wp:posOffset>
                </wp:positionV>
                <wp:extent cx="4550410" cy="2860040"/>
                <wp:effectExtent l="0" t="0" r="889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410" cy="28600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62DBD" id="Rectangle 7" o:spid="_x0000_s1026" style="position:absolute;margin-left:71.95pt;margin-top:73.8pt;width:358.3pt;height:22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" fillcolor="#62c7ad [3206]" strokecolor="#390e1f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1639186</wp:posOffset>
                </wp:positionV>
                <wp:extent cx="3253105" cy="1477645"/>
                <wp:effectExtent l="0" t="0" r="10795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47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5276" w:rsidRDefault="00AA5276" w:rsidP="00AA5276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AA5276" w:rsidRPr="00AA5276" w:rsidRDefault="00AA5276" w:rsidP="00AA5276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AA5276">
                              <w:rPr>
                                <w:sz w:val="56"/>
                                <w:szCs w:val="56"/>
                              </w:rPr>
                              <w:t>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20.5pt;margin-top:129.05pt;width:256.15pt;height:116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" fillcolor="white [3201]" strokeweight=".5pt">
                <v:textbox>
                  <w:txbxContent>
                    <w:p w:rsidR="00AA5276" w:rsidRDefault="00AA5276" w:rsidP="00AA5276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AA5276" w:rsidRPr="00AA5276" w:rsidRDefault="00AA5276" w:rsidP="00AA5276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AA5276">
                        <w:rPr>
                          <w:sz w:val="56"/>
                          <w:szCs w:val="56"/>
                        </w:rPr>
                        <w:t>Purpose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D60C5B" w:rsidRDefault="00D60C5B">
      <w:pPr>
        <w:rPr>
          <w:color w:val="404040" w:themeColor="text1" w:themeTint="BF"/>
        </w:rPr>
      </w:pPr>
      <w:r w:rsidRPr="00D60C5B">
        <w:rPr>
          <w:color w:val="404040" w:themeColor="text1" w:themeTint="BF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BD9577" wp14:editId="5C1BCFB2">
                <wp:simplePos x="0" y="0"/>
                <wp:positionH relativeFrom="column">
                  <wp:posOffset>-892987</wp:posOffset>
                </wp:positionH>
                <wp:positionV relativeFrom="paragraph">
                  <wp:posOffset>7281988</wp:posOffset>
                </wp:positionV>
                <wp:extent cx="7740015" cy="2285365"/>
                <wp:effectExtent l="0" t="0" r="6985" b="133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015" cy="22853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F1BB9" id="Rectangle 34" o:spid="_x0000_s1026" style="position:absolute;margin-left:-70.3pt;margin-top:573.4pt;width:609.45pt;height:179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" fillcolor="#c6e0eb [661]" strokecolor="#390e1f [1604]" strokeweight="1pt"/>
            </w:pict>
          </mc:Fallback>
        </mc:AlternateContent>
      </w:r>
      <w:r w:rsidRPr="00D60C5B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E9F05F" wp14:editId="40B72C6D">
                <wp:simplePos x="0" y="0"/>
                <wp:positionH relativeFrom="column">
                  <wp:posOffset>-703580</wp:posOffset>
                </wp:positionH>
                <wp:positionV relativeFrom="paragraph">
                  <wp:posOffset>-287020</wp:posOffset>
                </wp:positionV>
                <wp:extent cx="7314565" cy="435610"/>
                <wp:effectExtent l="0" t="0" r="13335" b="88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4565" cy="43561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7CCB71" id="Rectangle 27" o:spid="_x0000_s1026" style="position:absolute;margin-left:-55.4pt;margin-top:-22.6pt;width:575.95pt;height:34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" strokecolor="#390e1f [1604]" strokeweight="1pt">
                <v:fill r:id="rId8" o:title="" recolor="t" rotate="t" type="tile"/>
              </v:rect>
            </w:pict>
          </mc:Fallback>
        </mc:AlternateContent>
      </w:r>
      <w:r w:rsidRPr="00D60C5B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A61D5F" wp14:editId="07C18534">
                <wp:simplePos x="0" y="0"/>
                <wp:positionH relativeFrom="column">
                  <wp:posOffset>-364490</wp:posOffset>
                </wp:positionH>
                <wp:positionV relativeFrom="paragraph">
                  <wp:posOffset>-234315</wp:posOffset>
                </wp:positionV>
                <wp:extent cx="733425" cy="3181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0C5B" w:rsidRPr="007F366A" w:rsidRDefault="00D60C5B" w:rsidP="00D60C5B">
                            <w:pPr>
                              <w:rPr>
                                <w:color w:val="000000" w:themeColor="text1"/>
                              </w:rPr>
                            </w:pPr>
                            <w:r w:rsidRPr="00AA5276"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1D5F" id="Text Box 28" o:spid="_x0000_s1034" type="#_x0000_t202" style="position:absolute;margin-left:-28.7pt;margin-top:-18.45pt;width:57.75pt;height:25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" filled="f" stroked="f" strokeweight=".5pt">
                <v:textbox>
                  <w:txbxContent>
                    <w:p w:rsidR="00D60C5B" w:rsidRPr="007F366A" w:rsidRDefault="00D60C5B" w:rsidP="00D60C5B">
                      <w:pPr>
                        <w:rPr>
                          <w:color w:val="000000" w:themeColor="text1"/>
                        </w:rPr>
                      </w:pPr>
                      <w:r w:rsidRPr="00AA5276"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Pr="00D60C5B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A7C0B3" wp14:editId="51985197">
                <wp:simplePos x="0" y="0"/>
                <wp:positionH relativeFrom="column">
                  <wp:posOffset>1346835</wp:posOffset>
                </wp:positionH>
                <wp:positionV relativeFrom="paragraph">
                  <wp:posOffset>-234950</wp:posOffset>
                </wp:positionV>
                <wp:extent cx="1062990" cy="3175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0C5B" w:rsidRPr="007F366A" w:rsidRDefault="00D60C5B" w:rsidP="00D60C5B">
                            <w:pPr>
                              <w:rPr>
                                <w:color w:val="000000" w:themeColor="text1"/>
                              </w:rPr>
                            </w:pPr>
                            <w:r w:rsidRPr="00AA5276">
                              <w:rPr>
                                <w:color w:val="000000" w:themeColor="text1"/>
                                <w:highlight w:val="yellow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7C0B3" id="Text Box 29" o:spid="_x0000_s1035" type="#_x0000_t202" style="position:absolute;margin-left:106.05pt;margin-top:-18.5pt;width:83.7pt;height: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" filled="f" stroked="f" strokeweight=".5pt">
                <v:textbox>
                  <w:txbxContent>
                    <w:p w:rsidR="00D60C5B" w:rsidRPr="007F366A" w:rsidRDefault="00D60C5B" w:rsidP="00D60C5B">
                      <w:pPr>
                        <w:rPr>
                          <w:color w:val="000000" w:themeColor="text1"/>
                        </w:rPr>
                      </w:pPr>
                      <w:r w:rsidRPr="00AA5276">
                        <w:rPr>
                          <w:color w:val="000000" w:themeColor="text1"/>
                          <w:highlight w:val="yellow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Pr="00D60C5B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655CFA" wp14:editId="75ACC220">
                <wp:simplePos x="0" y="0"/>
                <wp:positionH relativeFrom="column">
                  <wp:posOffset>3547110</wp:posOffset>
                </wp:positionH>
                <wp:positionV relativeFrom="paragraph">
                  <wp:posOffset>-234315</wp:posOffset>
                </wp:positionV>
                <wp:extent cx="946150" cy="31686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0C5B" w:rsidRPr="007F366A" w:rsidRDefault="00D60C5B" w:rsidP="00D60C5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55CFA" id="Text Box 30" o:spid="_x0000_s1036" type="#_x0000_t202" style="position:absolute;margin-left:279.3pt;margin-top:-18.45pt;width:74.5pt;height:24.9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" filled="f" stroked="f" strokeweight=".5pt">
                <v:textbox>
                  <w:txbxContent>
                    <w:p w:rsidR="00D60C5B" w:rsidRPr="007F366A" w:rsidRDefault="00D60C5B" w:rsidP="00D60C5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Pr="00D60C5B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E8A4A9" wp14:editId="7201B1A5">
                <wp:simplePos x="0" y="0"/>
                <wp:positionH relativeFrom="column">
                  <wp:posOffset>5429885</wp:posOffset>
                </wp:positionH>
                <wp:positionV relativeFrom="paragraph">
                  <wp:posOffset>-233680</wp:posOffset>
                </wp:positionV>
                <wp:extent cx="807720" cy="31686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0C5B" w:rsidRPr="007F366A" w:rsidRDefault="00D60C5B" w:rsidP="00D60C5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8A4A9" id="Text Box 31" o:spid="_x0000_s1037" type="#_x0000_t202" style="position:absolute;margin-left:427.55pt;margin-top:-18.4pt;width:63.6pt;height:24.9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" filled="f" stroked="f" strokeweight=".5pt">
                <v:textbox>
                  <w:txbxContent>
                    <w:p w:rsidR="00D60C5B" w:rsidRPr="007F366A" w:rsidRDefault="00D60C5B" w:rsidP="00D60C5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D60C5B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6C87E0" wp14:editId="55A57756">
                <wp:simplePos x="0" y="0"/>
                <wp:positionH relativeFrom="column">
                  <wp:posOffset>880110</wp:posOffset>
                </wp:positionH>
                <wp:positionV relativeFrom="paragraph">
                  <wp:posOffset>2093595</wp:posOffset>
                </wp:positionV>
                <wp:extent cx="4550410" cy="2860040"/>
                <wp:effectExtent l="0" t="0" r="8890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410" cy="28600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16CEA" id="Rectangle 32" o:spid="_x0000_s1026" style="position:absolute;margin-left:69.3pt;margin-top:164.85pt;width:358.3pt;height:225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" fillcolor="#62c7ad [3206]" strokecolor="#390e1f [1604]" strokeweight="1pt"/>
            </w:pict>
          </mc:Fallback>
        </mc:AlternateContent>
      </w:r>
      <w:r w:rsidRPr="00D60C5B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2E2D6A" wp14:editId="7B9135B6">
                <wp:simplePos x="0" y="0"/>
                <wp:positionH relativeFrom="column">
                  <wp:posOffset>1496695</wp:posOffset>
                </wp:positionH>
                <wp:positionV relativeFrom="paragraph">
                  <wp:posOffset>2795270</wp:posOffset>
                </wp:positionV>
                <wp:extent cx="3253105" cy="1477645"/>
                <wp:effectExtent l="0" t="0" r="10795" b="82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47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0C5B" w:rsidRDefault="00D60C5B" w:rsidP="00D60C5B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D60C5B" w:rsidRPr="00AA5276" w:rsidRDefault="00D60C5B" w:rsidP="00D60C5B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Body of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E2D6A" id="Text Box 33" o:spid="_x0000_s1038" type="#_x0000_t202" style="position:absolute;margin-left:117.85pt;margin-top:220.1pt;width:256.15pt;height:116.3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" fillcolor="white [3201]" strokeweight=".5pt">
                <v:textbox>
                  <w:txbxContent>
                    <w:p w:rsidR="00D60C5B" w:rsidRDefault="00D60C5B" w:rsidP="00D60C5B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D60C5B" w:rsidRPr="00AA5276" w:rsidRDefault="00D60C5B" w:rsidP="00D60C5B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Body of Text</w:t>
                      </w:r>
                    </w:p>
                  </w:txbxContent>
                </v:textbox>
              </v:shape>
            </w:pict>
          </mc:Fallback>
        </mc:AlternateContent>
      </w:r>
      <w:r w:rsidRPr="00D60C5B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56238E" wp14:editId="239ECAF1">
                <wp:simplePos x="0" y="0"/>
                <wp:positionH relativeFrom="column">
                  <wp:posOffset>-661670</wp:posOffset>
                </wp:positionH>
                <wp:positionV relativeFrom="paragraph">
                  <wp:posOffset>7654290</wp:posOffset>
                </wp:positionV>
                <wp:extent cx="1892300" cy="1647825"/>
                <wp:effectExtent l="0" t="0" r="12700" b="158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0C5B" w:rsidRDefault="00D60C5B" w:rsidP="00D60C5B">
                            <w:r>
                              <w:t>Home</w:t>
                            </w:r>
                          </w:p>
                          <w:p w:rsidR="00D60C5B" w:rsidRDefault="00D60C5B" w:rsidP="00D60C5B">
                            <w:r>
                              <w:t>About Me</w:t>
                            </w:r>
                          </w:p>
                          <w:p w:rsidR="00D60C5B" w:rsidRDefault="00D60C5B" w:rsidP="00D60C5B">
                            <w:r>
                              <w:t>Projects</w:t>
                            </w:r>
                          </w:p>
                          <w:p w:rsidR="00D60C5B" w:rsidRDefault="00D60C5B" w:rsidP="00D60C5B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6238E" id="Text Box 35" o:spid="_x0000_s1039" type="#_x0000_t202" style="position:absolute;margin-left:-52.1pt;margin-top:602.7pt;width:149pt;height:12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" fillcolor="white [3201]" strokeweight=".5pt">
                <v:textbox>
                  <w:txbxContent>
                    <w:p w:rsidR="00D60C5B" w:rsidRDefault="00D60C5B" w:rsidP="00D60C5B">
                      <w:r>
                        <w:t>Home</w:t>
                      </w:r>
                    </w:p>
                    <w:p w:rsidR="00D60C5B" w:rsidRDefault="00D60C5B" w:rsidP="00D60C5B">
                      <w:r>
                        <w:t>About Me</w:t>
                      </w:r>
                    </w:p>
                    <w:p w:rsidR="00D60C5B" w:rsidRDefault="00D60C5B" w:rsidP="00D60C5B">
                      <w:r>
                        <w:t>Projects</w:t>
                      </w:r>
                    </w:p>
                    <w:p w:rsidR="00D60C5B" w:rsidRDefault="00D60C5B" w:rsidP="00D60C5B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D60C5B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257F23" wp14:editId="4D8B393B">
                <wp:simplePos x="0" y="0"/>
                <wp:positionH relativeFrom="column">
                  <wp:posOffset>82550</wp:posOffset>
                </wp:positionH>
                <wp:positionV relativeFrom="paragraph">
                  <wp:posOffset>1614805</wp:posOffset>
                </wp:positionV>
                <wp:extent cx="1094740" cy="946150"/>
                <wp:effectExtent l="0" t="0" r="1016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0C5B" w:rsidRDefault="00D60C5B" w:rsidP="00D60C5B">
                            <w:pPr>
                              <w:jc w:val="center"/>
                            </w:pPr>
                          </w:p>
                          <w:p w:rsidR="00D60C5B" w:rsidRDefault="00D60C5B" w:rsidP="00D60C5B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7F23" id="Text Box 36" o:spid="_x0000_s1040" type="#_x0000_t202" style="position:absolute;margin-left:6.5pt;margin-top:127.15pt;width:86.2pt;height:7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" fillcolor="white [3201]" strokeweight=".5pt">
                <v:textbox>
                  <w:txbxContent>
                    <w:p w:rsidR="00D60C5B" w:rsidRDefault="00D60C5B" w:rsidP="00D60C5B">
                      <w:pPr>
                        <w:jc w:val="center"/>
                      </w:pPr>
                    </w:p>
                    <w:p w:rsidR="00D60C5B" w:rsidRDefault="00D60C5B" w:rsidP="00D60C5B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 w:rsidRPr="00D60C5B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8952C1" wp14:editId="78389F3C">
                <wp:simplePos x="0" y="0"/>
                <wp:positionH relativeFrom="column">
                  <wp:posOffset>4973320</wp:posOffset>
                </wp:positionH>
                <wp:positionV relativeFrom="paragraph">
                  <wp:posOffset>1615440</wp:posOffset>
                </wp:positionV>
                <wp:extent cx="1094740" cy="946150"/>
                <wp:effectExtent l="0" t="0" r="1016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0C5B" w:rsidRDefault="00D60C5B" w:rsidP="00D60C5B">
                            <w:pPr>
                              <w:jc w:val="center"/>
                            </w:pPr>
                          </w:p>
                          <w:p w:rsidR="00D60C5B" w:rsidRDefault="00D60C5B" w:rsidP="00D60C5B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952C1" id="Text Box 37" o:spid="_x0000_s1041" type="#_x0000_t202" style="position:absolute;margin-left:391.6pt;margin-top:127.2pt;width:86.2pt;height:7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" fillcolor="white [3201]" strokeweight=".5pt">
                <v:textbox>
                  <w:txbxContent>
                    <w:p w:rsidR="00D60C5B" w:rsidRDefault="00D60C5B" w:rsidP="00D60C5B">
                      <w:pPr>
                        <w:jc w:val="center"/>
                      </w:pPr>
                    </w:p>
                    <w:p w:rsidR="00D60C5B" w:rsidRDefault="00D60C5B" w:rsidP="00D60C5B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 w:rsidRPr="00D60C5B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AD194D" wp14:editId="16B05479">
                <wp:simplePos x="0" y="0"/>
                <wp:positionH relativeFrom="column">
                  <wp:posOffset>1270</wp:posOffset>
                </wp:positionH>
                <wp:positionV relativeFrom="paragraph">
                  <wp:posOffset>4415155</wp:posOffset>
                </wp:positionV>
                <wp:extent cx="1094740" cy="946150"/>
                <wp:effectExtent l="0" t="0" r="1016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0C5B" w:rsidRDefault="00D60C5B" w:rsidP="00D60C5B">
                            <w:pPr>
                              <w:jc w:val="center"/>
                            </w:pPr>
                          </w:p>
                          <w:p w:rsidR="00D60C5B" w:rsidRDefault="00D60C5B" w:rsidP="00D60C5B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D194D" id="Text Box 38" o:spid="_x0000_s1042" type="#_x0000_t202" style="position:absolute;margin-left:.1pt;margin-top:347.65pt;width:86.2pt;height:7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" fillcolor="white [3201]" strokeweight=".5pt">
                <v:textbox>
                  <w:txbxContent>
                    <w:p w:rsidR="00D60C5B" w:rsidRDefault="00D60C5B" w:rsidP="00D60C5B">
                      <w:pPr>
                        <w:jc w:val="center"/>
                      </w:pPr>
                    </w:p>
                    <w:p w:rsidR="00D60C5B" w:rsidRDefault="00D60C5B" w:rsidP="00D60C5B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 w:rsidRPr="00D60C5B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5E5B37" wp14:editId="39DE2552">
                <wp:simplePos x="0" y="0"/>
                <wp:positionH relativeFrom="column">
                  <wp:posOffset>5051410</wp:posOffset>
                </wp:positionH>
                <wp:positionV relativeFrom="paragraph">
                  <wp:posOffset>4573905</wp:posOffset>
                </wp:positionV>
                <wp:extent cx="1094740" cy="946150"/>
                <wp:effectExtent l="0" t="0" r="1016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0C5B" w:rsidRDefault="00D60C5B" w:rsidP="00D60C5B">
                            <w:pPr>
                              <w:jc w:val="center"/>
                            </w:pPr>
                          </w:p>
                          <w:p w:rsidR="00D60C5B" w:rsidRDefault="00D60C5B" w:rsidP="00D60C5B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E5B37" id="Text Box 39" o:spid="_x0000_s1043" type="#_x0000_t202" style="position:absolute;margin-left:397.75pt;margin-top:360.15pt;width:86.2pt;height:7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" fillcolor="white [3201]" strokeweight=".5pt">
                <v:textbox>
                  <w:txbxContent>
                    <w:p w:rsidR="00D60C5B" w:rsidRDefault="00D60C5B" w:rsidP="00D60C5B">
                      <w:pPr>
                        <w:jc w:val="center"/>
                      </w:pPr>
                    </w:p>
                    <w:p w:rsidR="00D60C5B" w:rsidRDefault="00D60C5B" w:rsidP="00D60C5B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04040" w:themeColor="text1" w:themeTint="BF"/>
        </w:rPr>
        <w:br w:type="page"/>
      </w:r>
    </w:p>
    <w:p w:rsidR="00FB06F3" w:rsidRDefault="00FB06F3">
      <w:pPr>
        <w:rPr>
          <w:color w:val="404040" w:themeColor="text1" w:themeTint="BF"/>
        </w:rPr>
      </w:pPr>
      <w:r w:rsidRPr="00FB06F3">
        <w:rPr>
          <w:color w:val="404040" w:themeColor="text1" w:themeTint="BF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119A46" wp14:editId="3C582647">
                <wp:simplePos x="0" y="0"/>
                <wp:positionH relativeFrom="column">
                  <wp:posOffset>-894420</wp:posOffset>
                </wp:positionH>
                <wp:positionV relativeFrom="paragraph">
                  <wp:posOffset>7303563</wp:posOffset>
                </wp:positionV>
                <wp:extent cx="7740015" cy="2285365"/>
                <wp:effectExtent l="0" t="0" r="698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015" cy="22853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2251D" id="Rectangle 21" o:spid="_x0000_s1026" style="position:absolute;margin-left:-70.45pt;margin-top:575.1pt;width:609.45pt;height:179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" fillcolor="#c6e0eb [661]" strokecolor="#390e1f [1604]" strokeweight="1pt"/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A668F5" wp14:editId="2D15407E">
                <wp:simplePos x="0" y="0"/>
                <wp:positionH relativeFrom="column">
                  <wp:posOffset>-649605</wp:posOffset>
                </wp:positionH>
                <wp:positionV relativeFrom="paragraph">
                  <wp:posOffset>5762625</wp:posOffset>
                </wp:positionV>
                <wp:extent cx="4848225" cy="1403350"/>
                <wp:effectExtent l="0" t="0" r="15875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6F3" w:rsidRDefault="00FB06F3" w:rsidP="00FB06F3"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668F5" id="Text Box 60" o:spid="_x0000_s1044" type="#_x0000_t202" style="position:absolute;margin-left:-51.15pt;margin-top:453.75pt;width:381.75pt;height:11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" fillcolor="white [3201]" strokeweight=".5pt">
                <v:textbox>
                  <w:txbxContent>
                    <w:p w:rsidR="00FB06F3" w:rsidRDefault="00FB06F3" w:rsidP="00FB06F3">
                      <w: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6E64B7" wp14:editId="691A7168">
                <wp:simplePos x="0" y="0"/>
                <wp:positionH relativeFrom="column">
                  <wp:posOffset>-650875</wp:posOffset>
                </wp:positionH>
                <wp:positionV relativeFrom="paragraph">
                  <wp:posOffset>5294630</wp:posOffset>
                </wp:positionV>
                <wp:extent cx="1126490" cy="467360"/>
                <wp:effectExtent l="0" t="0" r="16510" b="152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6F3" w:rsidRDefault="00FB06F3" w:rsidP="00FB06F3">
                            <w:r>
                              <w:t>Project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6E64B7" id="Text Box 59" o:spid="_x0000_s1045" type="#_x0000_t202" style="position:absolute;margin-left:-51.25pt;margin-top:416.9pt;width:88.7pt;height:36.8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" fillcolor="white [3201]" strokeweight=".5pt">
                <v:textbox>
                  <w:txbxContent>
                    <w:p w:rsidR="00FB06F3" w:rsidRDefault="00FB06F3" w:rsidP="00FB06F3">
                      <w:r>
                        <w:t>Project 3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03239D" wp14:editId="697A2908">
                <wp:simplePos x="0" y="0"/>
                <wp:positionH relativeFrom="column">
                  <wp:posOffset>4197350</wp:posOffset>
                </wp:positionH>
                <wp:positionV relativeFrom="paragraph">
                  <wp:posOffset>5294630</wp:posOffset>
                </wp:positionV>
                <wp:extent cx="2646680" cy="1870710"/>
                <wp:effectExtent l="0" t="0" r="7620" b="889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680" cy="187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6F3" w:rsidRDefault="00FB06F3" w:rsidP="00FB06F3">
                            <w:pPr>
                              <w:jc w:val="center"/>
                            </w:pPr>
                          </w:p>
                          <w:p w:rsidR="00FB06F3" w:rsidRDefault="00FB06F3" w:rsidP="00FB06F3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239D" id="Text Box 58" o:spid="_x0000_s1046" type="#_x0000_t202" style="position:absolute;margin-left:330.5pt;margin-top:416.9pt;width:208.4pt;height:147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" fillcolor="white [3201]" strokeweight=".5pt">
                <v:textbox>
                  <w:txbxContent>
                    <w:p w:rsidR="00FB06F3" w:rsidRDefault="00FB06F3" w:rsidP="00FB06F3">
                      <w:pPr>
                        <w:jc w:val="center"/>
                      </w:pPr>
                    </w:p>
                    <w:p w:rsidR="00FB06F3" w:rsidRDefault="00FB06F3" w:rsidP="00FB06F3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93A72F" wp14:editId="1081ACB0">
                <wp:simplePos x="0" y="0"/>
                <wp:positionH relativeFrom="column">
                  <wp:posOffset>-651510</wp:posOffset>
                </wp:positionH>
                <wp:positionV relativeFrom="paragraph">
                  <wp:posOffset>3902075</wp:posOffset>
                </wp:positionV>
                <wp:extent cx="4848225" cy="1403350"/>
                <wp:effectExtent l="0" t="0" r="15875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6F3" w:rsidRDefault="00FB06F3" w:rsidP="00FB06F3"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3A72F" id="Text Box 57" o:spid="_x0000_s1047" type="#_x0000_t202" style="position:absolute;margin-left:-51.3pt;margin-top:307.25pt;width:381.75pt;height:11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" fillcolor="white [3201]" strokeweight=".5pt">
                <v:textbox>
                  <w:txbxContent>
                    <w:p w:rsidR="00FB06F3" w:rsidRDefault="00FB06F3" w:rsidP="00FB06F3">
                      <w: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48B42D" wp14:editId="60351B48">
                <wp:simplePos x="0" y="0"/>
                <wp:positionH relativeFrom="column">
                  <wp:posOffset>-651510</wp:posOffset>
                </wp:positionH>
                <wp:positionV relativeFrom="paragraph">
                  <wp:posOffset>3434080</wp:posOffset>
                </wp:positionV>
                <wp:extent cx="1126490" cy="467360"/>
                <wp:effectExtent l="0" t="0" r="16510" b="152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6F3" w:rsidRDefault="00FB06F3" w:rsidP="00FB06F3">
                            <w:r>
                              <w:t>Project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8B42D" id="Text Box 56" o:spid="_x0000_s1048" type="#_x0000_t202" style="position:absolute;margin-left:-51.3pt;margin-top:270.4pt;width:88.7pt;height:36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" fillcolor="white [3201]" strokeweight=".5pt">
                <v:textbox>
                  <w:txbxContent>
                    <w:p w:rsidR="00FB06F3" w:rsidRDefault="00FB06F3" w:rsidP="00FB06F3">
                      <w:r>
                        <w:t>Project 2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8A8EFF" wp14:editId="2B9C88A8">
                <wp:simplePos x="0" y="0"/>
                <wp:positionH relativeFrom="column">
                  <wp:posOffset>4196715</wp:posOffset>
                </wp:positionH>
                <wp:positionV relativeFrom="paragraph">
                  <wp:posOffset>3434080</wp:posOffset>
                </wp:positionV>
                <wp:extent cx="2646680" cy="1870710"/>
                <wp:effectExtent l="0" t="0" r="7620" b="88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680" cy="187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6F3" w:rsidRDefault="00FB06F3" w:rsidP="00FB06F3">
                            <w:pPr>
                              <w:jc w:val="center"/>
                            </w:pPr>
                          </w:p>
                          <w:p w:rsidR="00FB06F3" w:rsidRDefault="00FB06F3" w:rsidP="00FB06F3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A8EFF" id="Text Box 55" o:spid="_x0000_s1049" type="#_x0000_t202" style="position:absolute;margin-left:330.45pt;margin-top:270.4pt;width:208.4pt;height:147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" fillcolor="white [3201]" strokeweight=".5pt">
                <v:textbox>
                  <w:txbxContent>
                    <w:p w:rsidR="00FB06F3" w:rsidRDefault="00FB06F3" w:rsidP="00FB06F3">
                      <w:pPr>
                        <w:jc w:val="center"/>
                      </w:pPr>
                    </w:p>
                    <w:p w:rsidR="00FB06F3" w:rsidRDefault="00FB06F3" w:rsidP="00FB06F3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E32229" wp14:editId="4CA24D6B">
                <wp:simplePos x="0" y="0"/>
                <wp:positionH relativeFrom="column">
                  <wp:posOffset>-650875</wp:posOffset>
                </wp:positionH>
                <wp:positionV relativeFrom="paragraph">
                  <wp:posOffset>2030730</wp:posOffset>
                </wp:positionV>
                <wp:extent cx="4848225" cy="1403350"/>
                <wp:effectExtent l="0" t="0" r="1587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6F3" w:rsidRDefault="00FB06F3" w:rsidP="00FB06F3"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2229" id="Text Box 54" o:spid="_x0000_s1050" type="#_x0000_t202" style="position:absolute;margin-left:-51.25pt;margin-top:159.9pt;width:381.75pt;height:11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" fillcolor="white [3201]" strokeweight=".5pt">
                <v:textbox>
                  <w:txbxContent>
                    <w:p w:rsidR="00FB06F3" w:rsidRDefault="00FB06F3" w:rsidP="00FB06F3">
                      <w: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E8DD3C" wp14:editId="1D7C115A">
                <wp:simplePos x="0" y="0"/>
                <wp:positionH relativeFrom="column">
                  <wp:posOffset>-650875</wp:posOffset>
                </wp:positionH>
                <wp:positionV relativeFrom="paragraph">
                  <wp:posOffset>1562735</wp:posOffset>
                </wp:positionV>
                <wp:extent cx="1126490" cy="467360"/>
                <wp:effectExtent l="0" t="0" r="1651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6F3" w:rsidRDefault="00FB06F3" w:rsidP="00FB06F3">
                            <w:r>
                              <w:t>Project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E8DD3C" id="Text Box 40" o:spid="_x0000_s1051" type="#_x0000_t202" style="position:absolute;margin-left:-51.25pt;margin-top:123.05pt;width:88.7pt;height:36.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" fillcolor="white [3201]" strokeweight=".5pt">
                <v:textbox>
                  <w:txbxContent>
                    <w:p w:rsidR="00FB06F3" w:rsidRDefault="00FB06F3" w:rsidP="00FB06F3">
                      <w:r>
                        <w:t>Project 1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406893" wp14:editId="51F8B7DA">
                <wp:simplePos x="0" y="0"/>
                <wp:positionH relativeFrom="column">
                  <wp:posOffset>4197350</wp:posOffset>
                </wp:positionH>
                <wp:positionV relativeFrom="paragraph">
                  <wp:posOffset>1562735</wp:posOffset>
                </wp:positionV>
                <wp:extent cx="2646680" cy="1870710"/>
                <wp:effectExtent l="0" t="0" r="7620" b="88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680" cy="187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6F3" w:rsidRDefault="00FB06F3" w:rsidP="00FB06F3">
                            <w:pPr>
                              <w:jc w:val="center"/>
                            </w:pPr>
                          </w:p>
                          <w:p w:rsidR="00FB06F3" w:rsidRDefault="00FB06F3" w:rsidP="00FB06F3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06893" id="Text Box 26" o:spid="_x0000_s1052" type="#_x0000_t202" style="position:absolute;margin-left:330.5pt;margin-top:123.05pt;width:208.4pt;height:147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" fillcolor="white [3201]" strokeweight=".5pt">
                <v:textbox>
                  <w:txbxContent>
                    <w:p w:rsidR="00FB06F3" w:rsidRDefault="00FB06F3" w:rsidP="00FB06F3">
                      <w:pPr>
                        <w:jc w:val="center"/>
                      </w:pPr>
                    </w:p>
                    <w:p w:rsidR="00FB06F3" w:rsidRDefault="00FB06F3" w:rsidP="00FB06F3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45DA1C" wp14:editId="18CD4342">
                <wp:simplePos x="0" y="0"/>
                <wp:positionH relativeFrom="column">
                  <wp:posOffset>-608965</wp:posOffset>
                </wp:positionH>
                <wp:positionV relativeFrom="paragraph">
                  <wp:posOffset>7633335</wp:posOffset>
                </wp:positionV>
                <wp:extent cx="1892300" cy="1647825"/>
                <wp:effectExtent l="0" t="0" r="12700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6F3" w:rsidRDefault="00FB06F3" w:rsidP="00FB06F3">
                            <w:r>
                              <w:t>Home</w:t>
                            </w:r>
                          </w:p>
                          <w:p w:rsidR="00FB06F3" w:rsidRDefault="00FB06F3" w:rsidP="00FB06F3">
                            <w:r>
                              <w:t>About Me</w:t>
                            </w:r>
                          </w:p>
                          <w:p w:rsidR="00FB06F3" w:rsidRDefault="00FB06F3" w:rsidP="00FB06F3">
                            <w:r>
                              <w:t>Projects</w:t>
                            </w:r>
                          </w:p>
                          <w:p w:rsidR="00FB06F3" w:rsidRDefault="00FB06F3" w:rsidP="00FB06F3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5DA1C" id="Text Box 22" o:spid="_x0000_s1053" type="#_x0000_t202" style="position:absolute;margin-left:-47.95pt;margin-top:601.05pt;width:149pt;height:129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" fillcolor="white [3201]" strokeweight=".5pt">
                <v:textbox>
                  <w:txbxContent>
                    <w:p w:rsidR="00FB06F3" w:rsidRDefault="00FB06F3" w:rsidP="00FB06F3">
                      <w:r>
                        <w:t>Home</w:t>
                      </w:r>
                    </w:p>
                    <w:p w:rsidR="00FB06F3" w:rsidRDefault="00FB06F3" w:rsidP="00FB06F3">
                      <w:r>
                        <w:t>About Me</w:t>
                      </w:r>
                    </w:p>
                    <w:p w:rsidR="00FB06F3" w:rsidRDefault="00FB06F3" w:rsidP="00FB06F3">
                      <w:r>
                        <w:t>Projects</w:t>
                      </w:r>
                    </w:p>
                    <w:p w:rsidR="00FB06F3" w:rsidRDefault="00FB06F3" w:rsidP="00FB06F3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81A8FF" wp14:editId="123CF51D">
                <wp:simplePos x="0" y="0"/>
                <wp:positionH relativeFrom="column">
                  <wp:posOffset>1294765</wp:posOffset>
                </wp:positionH>
                <wp:positionV relativeFrom="paragraph">
                  <wp:posOffset>127000</wp:posOffset>
                </wp:positionV>
                <wp:extent cx="3253105" cy="1350010"/>
                <wp:effectExtent l="0" t="0" r="10795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35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6F3" w:rsidRDefault="00FB06F3" w:rsidP="00FB06F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FB06F3" w:rsidRPr="00AA5276" w:rsidRDefault="00FB06F3" w:rsidP="00FB06F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Introduction of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1A8FF" id="Text Box 20" o:spid="_x0000_s1054" type="#_x0000_t202" style="position:absolute;margin-left:101.95pt;margin-top:10pt;width:256.15pt;height:106.3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" fillcolor="white [3201]" strokeweight=".5pt">
                <v:textbox>
                  <w:txbxContent>
                    <w:p w:rsidR="00FB06F3" w:rsidRDefault="00FB06F3" w:rsidP="00FB06F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FB06F3" w:rsidRPr="00AA5276" w:rsidRDefault="00FB06F3" w:rsidP="00FB06F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Introduction of page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D572B8" wp14:editId="379EB33E">
                <wp:simplePos x="0" y="0"/>
                <wp:positionH relativeFrom="column">
                  <wp:posOffset>688340</wp:posOffset>
                </wp:positionH>
                <wp:positionV relativeFrom="paragraph">
                  <wp:posOffset>127000</wp:posOffset>
                </wp:positionV>
                <wp:extent cx="4550410" cy="1435100"/>
                <wp:effectExtent l="0" t="0" r="889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410" cy="14351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8A085" id="Rectangle 19" o:spid="_x0000_s1026" style="position:absolute;margin-left:54.2pt;margin-top:10pt;width:358.3pt;height:11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" fillcolor="#62c7ad [3206]" strokecolor="#390e1f [1604]" strokeweight="1pt"/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6A7EFA" wp14:editId="3B960A39">
                <wp:simplePos x="0" y="0"/>
                <wp:positionH relativeFrom="column">
                  <wp:posOffset>5482590</wp:posOffset>
                </wp:positionH>
                <wp:positionV relativeFrom="paragraph">
                  <wp:posOffset>-254635</wp:posOffset>
                </wp:positionV>
                <wp:extent cx="807720" cy="31686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06F3" w:rsidRPr="007F366A" w:rsidRDefault="00FB06F3" w:rsidP="00FB06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A7EFA" id="Text Box 17" o:spid="_x0000_s1055" type="#_x0000_t202" style="position:absolute;margin-left:431.7pt;margin-top:-20.05pt;width:63.6pt;height:24.9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" filled="f" stroked="f" strokeweight=".5pt">
                <v:textbox>
                  <w:txbxContent>
                    <w:p w:rsidR="00FB06F3" w:rsidRPr="007F366A" w:rsidRDefault="00FB06F3" w:rsidP="00FB06F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7B4754" wp14:editId="0B6C5236">
                <wp:simplePos x="0" y="0"/>
                <wp:positionH relativeFrom="column">
                  <wp:posOffset>3599815</wp:posOffset>
                </wp:positionH>
                <wp:positionV relativeFrom="paragraph">
                  <wp:posOffset>-255270</wp:posOffset>
                </wp:positionV>
                <wp:extent cx="946150" cy="31686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06F3" w:rsidRPr="007F366A" w:rsidRDefault="00FB06F3" w:rsidP="00FB06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0C5B">
                              <w:rPr>
                                <w:color w:val="000000" w:themeColor="text1"/>
                                <w:highlight w:val="yellow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4754" id="Text Box 16" o:spid="_x0000_s1056" type="#_x0000_t202" style="position:absolute;margin-left:283.45pt;margin-top:-20.1pt;width:74.5pt;height:24.9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" filled="f" stroked="f" strokeweight=".5pt">
                <v:textbox>
                  <w:txbxContent>
                    <w:p w:rsidR="00FB06F3" w:rsidRPr="007F366A" w:rsidRDefault="00FB06F3" w:rsidP="00FB06F3">
                      <w:pPr>
                        <w:rPr>
                          <w:color w:val="000000" w:themeColor="text1"/>
                        </w:rPr>
                      </w:pPr>
                      <w:r w:rsidRPr="00D60C5B">
                        <w:rPr>
                          <w:color w:val="000000" w:themeColor="text1"/>
                          <w:highlight w:val="yellow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E5927B" wp14:editId="73315059">
                <wp:simplePos x="0" y="0"/>
                <wp:positionH relativeFrom="column">
                  <wp:posOffset>1399540</wp:posOffset>
                </wp:positionH>
                <wp:positionV relativeFrom="paragraph">
                  <wp:posOffset>-255905</wp:posOffset>
                </wp:positionV>
                <wp:extent cx="1062990" cy="3175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06F3" w:rsidRPr="007F366A" w:rsidRDefault="00FB06F3" w:rsidP="00FB06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0C5B">
                              <w:rPr>
                                <w:color w:val="000000" w:themeColor="text1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927B" id="Text Box 15" o:spid="_x0000_s1057" type="#_x0000_t202" style="position:absolute;margin-left:110.2pt;margin-top:-20.15pt;width:83.7pt;height: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" filled="f" stroked="f" strokeweight=".5pt">
                <v:textbox>
                  <w:txbxContent>
                    <w:p w:rsidR="00FB06F3" w:rsidRPr="007F366A" w:rsidRDefault="00FB06F3" w:rsidP="00FB06F3">
                      <w:pPr>
                        <w:rPr>
                          <w:color w:val="000000" w:themeColor="text1"/>
                        </w:rPr>
                      </w:pPr>
                      <w:r w:rsidRPr="00D60C5B">
                        <w:rPr>
                          <w:color w:val="000000" w:themeColor="text1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2942CB" wp14:editId="18F42A75">
                <wp:simplePos x="0" y="0"/>
                <wp:positionH relativeFrom="column">
                  <wp:posOffset>-311785</wp:posOffset>
                </wp:positionH>
                <wp:positionV relativeFrom="paragraph">
                  <wp:posOffset>-255270</wp:posOffset>
                </wp:positionV>
                <wp:extent cx="733425" cy="3181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06F3" w:rsidRPr="007F366A" w:rsidRDefault="00FB06F3" w:rsidP="00FB06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AA5276"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42CB" id="Text Box 14" o:spid="_x0000_s1058" type="#_x0000_t202" style="position:absolute;margin-left:-24.55pt;margin-top:-20.1pt;width:57.75pt;height:25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" filled="f" stroked="f" strokeweight=".5pt">
                <v:textbox>
                  <w:txbxContent>
                    <w:p w:rsidR="00FB06F3" w:rsidRPr="007F366A" w:rsidRDefault="00FB06F3" w:rsidP="00FB06F3">
                      <w:pPr>
                        <w:rPr>
                          <w:color w:val="000000" w:themeColor="text1"/>
                        </w:rPr>
                      </w:pPr>
                      <w:r w:rsidRPr="00AA5276"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54331B" wp14:editId="6A39726A">
                <wp:simplePos x="0" y="0"/>
                <wp:positionH relativeFrom="column">
                  <wp:posOffset>-650890</wp:posOffset>
                </wp:positionH>
                <wp:positionV relativeFrom="paragraph">
                  <wp:posOffset>-308285</wp:posOffset>
                </wp:positionV>
                <wp:extent cx="7314565" cy="435610"/>
                <wp:effectExtent l="0" t="0" r="13335" b="88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4565" cy="43561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B7A127" id="Rectangle 13" o:spid="_x0000_s1026" style="position:absolute;margin-left:-51.25pt;margin-top:-24.25pt;width:575.95pt;height:34.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" strokecolor="#390e1f [1604]" strokeweight="1pt">
                <v:fill r:id="rId8" o:title="" recolor="t" rotate="t" type="tile"/>
              </v:rect>
            </w:pict>
          </mc:Fallback>
        </mc:AlternateContent>
      </w:r>
      <w:r>
        <w:rPr>
          <w:color w:val="404040" w:themeColor="text1" w:themeTint="BF"/>
        </w:rPr>
        <w:br w:type="page"/>
      </w:r>
    </w:p>
    <w:p w:rsidR="006A197E" w:rsidRPr="007F366A" w:rsidRDefault="00FB06F3" w:rsidP="006A197E">
      <w:pPr>
        <w:rPr>
          <w:color w:val="404040" w:themeColor="text1" w:themeTint="BF"/>
        </w:rPr>
      </w:pPr>
      <w:r w:rsidRPr="00FB06F3">
        <w:rPr>
          <w:color w:val="404040" w:themeColor="text1" w:themeTint="BF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24F8F7" wp14:editId="3370181D">
                <wp:simplePos x="0" y="0"/>
                <wp:positionH relativeFrom="column">
                  <wp:posOffset>2201132</wp:posOffset>
                </wp:positionH>
                <wp:positionV relativeFrom="paragraph">
                  <wp:posOffset>6570744</wp:posOffset>
                </wp:positionV>
                <wp:extent cx="1126490" cy="467360"/>
                <wp:effectExtent l="0" t="0" r="16510" b="1524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6F3" w:rsidRDefault="00FB06F3" w:rsidP="00FB06F3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24F8F7" id="Text Box 75" o:spid="_x0000_s1059" type="#_x0000_t202" style="position:absolute;margin-left:173.3pt;margin-top:517.4pt;width:88.7pt;height:36.8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" fillcolor="white [3201]" strokeweight=".5pt">
                <v:textbox>
                  <w:txbxContent>
                    <w:p w:rsidR="00FB06F3" w:rsidRDefault="00FB06F3" w:rsidP="00FB06F3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24F8F7" wp14:editId="3370181D">
                <wp:simplePos x="0" y="0"/>
                <wp:positionH relativeFrom="column">
                  <wp:posOffset>-361315</wp:posOffset>
                </wp:positionH>
                <wp:positionV relativeFrom="paragraph">
                  <wp:posOffset>3603817</wp:posOffset>
                </wp:positionV>
                <wp:extent cx="2306320" cy="361507"/>
                <wp:effectExtent l="0" t="0" r="17780" b="698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6F3" w:rsidRDefault="00FB06F3" w:rsidP="00FB06F3">
                            <w:r>
                              <w:t>P</w:t>
                            </w:r>
                            <w:r>
                              <w:t>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4F8F7" id="Text Box 73" o:spid="_x0000_s1060" type="#_x0000_t202" style="position:absolute;margin-left:-28.45pt;margin-top:283.75pt;width:181.6pt;height:28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" fillcolor="white [3201]" strokeweight=".5pt">
                <v:textbox>
                  <w:txbxContent>
                    <w:p w:rsidR="00FB06F3" w:rsidRDefault="00FB06F3" w:rsidP="00FB06F3">
                      <w:r>
                        <w:t>P</w:t>
                      </w:r>
                      <w:r>
                        <w:t>hone number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24F8F7" wp14:editId="3370181D">
                <wp:simplePos x="0" y="0"/>
                <wp:positionH relativeFrom="column">
                  <wp:posOffset>-360680</wp:posOffset>
                </wp:positionH>
                <wp:positionV relativeFrom="paragraph">
                  <wp:posOffset>3007818</wp:posOffset>
                </wp:positionV>
                <wp:extent cx="2306645" cy="382772"/>
                <wp:effectExtent l="0" t="0" r="17780" b="1143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645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6F3" w:rsidRDefault="00FB06F3" w:rsidP="00FB06F3">
                            <w: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4F8F7" id="Text Box 72" o:spid="_x0000_s1061" type="#_x0000_t202" style="position:absolute;margin-left:-28.4pt;margin-top:236.85pt;width:181.65pt;height:30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" fillcolor="white [3201]" strokeweight=".5pt">
                <v:textbox>
                  <w:txbxContent>
                    <w:p w:rsidR="00FB06F3" w:rsidRDefault="00FB06F3" w:rsidP="00FB06F3">
                      <w: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24F8F7" wp14:editId="3370181D">
                <wp:simplePos x="0" y="0"/>
                <wp:positionH relativeFrom="column">
                  <wp:posOffset>-361315</wp:posOffset>
                </wp:positionH>
                <wp:positionV relativeFrom="paragraph">
                  <wp:posOffset>2465705</wp:posOffset>
                </wp:positionV>
                <wp:extent cx="2327910" cy="350874"/>
                <wp:effectExtent l="0" t="0" r="8890" b="1778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6F3" w:rsidRDefault="00FB06F3" w:rsidP="00FB06F3"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4F8F7" id="Text Box 71" o:spid="_x0000_s1062" type="#_x0000_t202" style="position:absolute;margin-left:-28.45pt;margin-top:194.15pt;width:183.3pt;height:27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" fillcolor="white [3201]" strokeweight=".5pt">
                <v:textbox>
                  <w:txbxContent>
                    <w:p w:rsidR="00FB06F3" w:rsidRDefault="00FB06F3" w:rsidP="00FB06F3">
                      <w: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24F8F7" wp14:editId="3370181D">
                <wp:simplePos x="0" y="0"/>
                <wp:positionH relativeFrom="column">
                  <wp:posOffset>-361315</wp:posOffset>
                </wp:positionH>
                <wp:positionV relativeFrom="paragraph">
                  <wp:posOffset>4518808</wp:posOffset>
                </wp:positionV>
                <wp:extent cx="6443330" cy="1828800"/>
                <wp:effectExtent l="0" t="0" r="8890" b="1270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333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6F3" w:rsidRDefault="00FB06F3" w:rsidP="00FB06F3">
                            <w:r>
                              <w:t>Comment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4F8F7" id="Text Box 74" o:spid="_x0000_s1063" type="#_x0000_t202" style="position:absolute;margin-left:-28.45pt;margin-top:355.8pt;width:507.35pt;height:2in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" fillcolor="white [3201]" strokeweight=".5pt">
                <v:textbox>
                  <w:txbxContent>
                    <w:p w:rsidR="00FB06F3" w:rsidRDefault="00FB06F3" w:rsidP="00FB06F3">
                      <w:r>
                        <w:t>Comment Body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24F8F7" wp14:editId="3370181D">
                <wp:simplePos x="0" y="0"/>
                <wp:positionH relativeFrom="column">
                  <wp:posOffset>-361507</wp:posOffset>
                </wp:positionH>
                <wp:positionV relativeFrom="paragraph">
                  <wp:posOffset>1924493</wp:posOffset>
                </wp:positionV>
                <wp:extent cx="2328530" cy="329609"/>
                <wp:effectExtent l="0" t="0" r="8890" b="1333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3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6F3" w:rsidRDefault="00FB06F3" w:rsidP="00FB06F3"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4F8F7" id="Text Box 70" o:spid="_x0000_s1064" type="#_x0000_t202" style="position:absolute;margin-left:-28.45pt;margin-top:151.55pt;width:183.35pt;height:25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" fillcolor="white [3201]" strokeweight=".5pt">
                <v:textbox>
                  <w:txbxContent>
                    <w:p w:rsidR="00FB06F3" w:rsidRDefault="00FB06F3" w:rsidP="00FB06F3">
                      <w: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8938CF" wp14:editId="36550ECD">
                <wp:simplePos x="0" y="0"/>
                <wp:positionH relativeFrom="column">
                  <wp:posOffset>1371600</wp:posOffset>
                </wp:positionH>
                <wp:positionV relativeFrom="paragraph">
                  <wp:posOffset>392859</wp:posOffset>
                </wp:positionV>
                <wp:extent cx="3253105" cy="967563"/>
                <wp:effectExtent l="0" t="0" r="10795" b="1079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96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6F3" w:rsidRPr="00FB06F3" w:rsidRDefault="00FB06F3" w:rsidP="00FB06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B06F3">
                              <w:rPr>
                                <w:sz w:val="32"/>
                                <w:szCs w:val="32"/>
                              </w:rPr>
                              <w:t>Please leave your preferred contact info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B06F3">
                              <w:rPr>
                                <w:sz w:val="32"/>
                                <w:szCs w:val="32"/>
                              </w:rPr>
                              <w:t>below and I will contact you as soo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  <w:r w:rsidRPr="00FB06F3">
                              <w:rPr>
                                <w:sz w:val="32"/>
                                <w:szCs w:val="32"/>
                              </w:rPr>
                              <w:t xml:space="preserve"> as I can. 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38CF" id="Text Box 69" o:spid="_x0000_s1065" type="#_x0000_t202" style="position:absolute;margin-left:108pt;margin-top:30.95pt;width:256.15pt;height:76.2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" fillcolor="white [3201]" strokeweight=".5pt">
                <v:textbox>
                  <w:txbxContent>
                    <w:p w:rsidR="00FB06F3" w:rsidRPr="00FB06F3" w:rsidRDefault="00FB06F3" w:rsidP="00FB06F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B06F3">
                        <w:rPr>
                          <w:sz w:val="32"/>
                          <w:szCs w:val="32"/>
                        </w:rPr>
                        <w:t>Please leave your preferred contact info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FB06F3">
                        <w:rPr>
                          <w:sz w:val="32"/>
                          <w:szCs w:val="32"/>
                        </w:rPr>
                        <w:t>below and I will contact you as soo</w:t>
                      </w:r>
                      <w:r>
                        <w:rPr>
                          <w:sz w:val="32"/>
                          <w:szCs w:val="32"/>
                        </w:rPr>
                        <w:t>n</w:t>
                      </w:r>
                      <w:r w:rsidRPr="00FB06F3">
                        <w:rPr>
                          <w:sz w:val="32"/>
                          <w:szCs w:val="32"/>
                        </w:rPr>
                        <w:t xml:space="preserve"> as I can. Thank you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5882CC" wp14:editId="679E8188">
                <wp:simplePos x="0" y="0"/>
                <wp:positionH relativeFrom="column">
                  <wp:posOffset>765544</wp:posOffset>
                </wp:positionH>
                <wp:positionV relativeFrom="paragraph">
                  <wp:posOffset>254857</wp:posOffset>
                </wp:positionV>
                <wp:extent cx="4550410" cy="1435100"/>
                <wp:effectExtent l="0" t="0" r="889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410" cy="14351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AAB13" id="Rectangle 68" o:spid="_x0000_s1026" style="position:absolute;margin-left:60.3pt;margin-top:20.05pt;width:358.3pt;height:113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" fillcolor="#62c7ad [3206]" strokecolor="#390e1f [1604]" strokeweight="1pt"/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0FC864" wp14:editId="12879B78">
                <wp:simplePos x="0" y="0"/>
                <wp:positionH relativeFrom="column">
                  <wp:posOffset>-682625</wp:posOffset>
                </wp:positionH>
                <wp:positionV relativeFrom="paragraph">
                  <wp:posOffset>-181610</wp:posOffset>
                </wp:positionV>
                <wp:extent cx="7314565" cy="435610"/>
                <wp:effectExtent l="0" t="0" r="13335" b="889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4565" cy="43561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46B635" id="Rectangle 61" o:spid="_x0000_s1026" style="position:absolute;margin-left:-53.75pt;margin-top:-14.3pt;width:575.95pt;height:34.3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" strokecolor="#390e1f [1604]" strokeweight="1pt">
                <v:fill r:id="rId8" o:title="" recolor="t" rotate="t" type="tile"/>
              </v:rect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FD16E2" wp14:editId="1863C9B9">
                <wp:simplePos x="0" y="0"/>
                <wp:positionH relativeFrom="column">
                  <wp:posOffset>-343535</wp:posOffset>
                </wp:positionH>
                <wp:positionV relativeFrom="paragraph">
                  <wp:posOffset>-128905</wp:posOffset>
                </wp:positionV>
                <wp:extent cx="733425" cy="31813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06F3" w:rsidRPr="007F366A" w:rsidRDefault="00FB06F3" w:rsidP="00FB06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AA5276"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16E2" id="Text Box 62" o:spid="_x0000_s1066" type="#_x0000_t202" style="position:absolute;margin-left:-27.05pt;margin-top:-10.15pt;width:57.75pt;height:25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" filled="f" stroked="f" strokeweight=".5pt">
                <v:textbox>
                  <w:txbxContent>
                    <w:p w:rsidR="00FB06F3" w:rsidRPr="007F366A" w:rsidRDefault="00FB06F3" w:rsidP="00FB06F3">
                      <w:pPr>
                        <w:rPr>
                          <w:color w:val="000000" w:themeColor="text1"/>
                        </w:rPr>
                      </w:pPr>
                      <w:r w:rsidRPr="00AA5276">
                        <w:rPr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DD873B" wp14:editId="5E99C6D6">
                <wp:simplePos x="0" y="0"/>
                <wp:positionH relativeFrom="column">
                  <wp:posOffset>1367790</wp:posOffset>
                </wp:positionH>
                <wp:positionV relativeFrom="paragraph">
                  <wp:posOffset>-129540</wp:posOffset>
                </wp:positionV>
                <wp:extent cx="1062990" cy="3175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06F3" w:rsidRPr="007F366A" w:rsidRDefault="00FB06F3" w:rsidP="00FB06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0C5B">
                              <w:rPr>
                                <w:color w:val="000000" w:themeColor="text1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D873B" id="Text Box 63" o:spid="_x0000_s1067" type="#_x0000_t202" style="position:absolute;margin-left:107.7pt;margin-top:-10.2pt;width:83.7pt;height: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" filled="f" stroked="f" strokeweight=".5pt">
                <v:textbox>
                  <w:txbxContent>
                    <w:p w:rsidR="00FB06F3" w:rsidRPr="007F366A" w:rsidRDefault="00FB06F3" w:rsidP="00FB06F3">
                      <w:pPr>
                        <w:rPr>
                          <w:color w:val="000000" w:themeColor="text1"/>
                        </w:rPr>
                      </w:pPr>
                      <w:r w:rsidRPr="00D60C5B">
                        <w:rPr>
                          <w:color w:val="000000" w:themeColor="text1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8B606B" wp14:editId="10FEC590">
                <wp:simplePos x="0" y="0"/>
                <wp:positionH relativeFrom="column">
                  <wp:posOffset>3568065</wp:posOffset>
                </wp:positionH>
                <wp:positionV relativeFrom="paragraph">
                  <wp:posOffset>-128905</wp:posOffset>
                </wp:positionV>
                <wp:extent cx="946150" cy="31686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06F3" w:rsidRPr="007F366A" w:rsidRDefault="00FB06F3" w:rsidP="00FB06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FB06F3">
                              <w:rPr>
                                <w:color w:val="000000" w:themeColor="text1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B606B" id="Text Box 64" o:spid="_x0000_s1068" type="#_x0000_t202" style="position:absolute;margin-left:280.95pt;margin-top:-10.15pt;width:74.5pt;height:24.9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" filled="f" stroked="f" strokeweight=".5pt">
                <v:textbox>
                  <w:txbxContent>
                    <w:p w:rsidR="00FB06F3" w:rsidRPr="007F366A" w:rsidRDefault="00FB06F3" w:rsidP="00FB06F3">
                      <w:pPr>
                        <w:rPr>
                          <w:color w:val="000000" w:themeColor="text1"/>
                        </w:rPr>
                      </w:pPr>
                      <w:r w:rsidRPr="00FB06F3">
                        <w:rPr>
                          <w:color w:val="000000" w:themeColor="text1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D9839D" wp14:editId="349B20DC">
                <wp:simplePos x="0" y="0"/>
                <wp:positionH relativeFrom="column">
                  <wp:posOffset>5450840</wp:posOffset>
                </wp:positionH>
                <wp:positionV relativeFrom="paragraph">
                  <wp:posOffset>-128270</wp:posOffset>
                </wp:positionV>
                <wp:extent cx="807720" cy="31686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06F3" w:rsidRPr="007F366A" w:rsidRDefault="00FB06F3" w:rsidP="00FB06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FB06F3">
                              <w:rPr>
                                <w:color w:val="000000" w:themeColor="text1"/>
                                <w:highlight w:val="yellow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9839D" id="Text Box 65" o:spid="_x0000_s1069" type="#_x0000_t202" style="position:absolute;margin-left:429.2pt;margin-top:-10.1pt;width:63.6pt;height:24.9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" filled="f" stroked="f" strokeweight=".5pt">
                <v:textbox>
                  <w:txbxContent>
                    <w:p w:rsidR="00FB06F3" w:rsidRPr="007F366A" w:rsidRDefault="00FB06F3" w:rsidP="00FB06F3">
                      <w:pPr>
                        <w:rPr>
                          <w:color w:val="000000" w:themeColor="text1"/>
                        </w:rPr>
                      </w:pPr>
                      <w:r w:rsidRPr="00FB06F3">
                        <w:rPr>
                          <w:color w:val="000000" w:themeColor="text1"/>
                          <w:highlight w:val="yellow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1B8DAE" wp14:editId="251745AC">
                <wp:simplePos x="0" y="0"/>
                <wp:positionH relativeFrom="column">
                  <wp:posOffset>-925195</wp:posOffset>
                </wp:positionH>
                <wp:positionV relativeFrom="paragraph">
                  <wp:posOffset>7291705</wp:posOffset>
                </wp:positionV>
                <wp:extent cx="7740015" cy="2285365"/>
                <wp:effectExtent l="0" t="0" r="6985" b="1333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015" cy="22853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34A9B" id="Rectangle 66" o:spid="_x0000_s1026" style="position:absolute;margin-left:-72.85pt;margin-top:574.15pt;width:609.45pt;height:179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" fillcolor="#c6e0eb [661]" strokecolor="#390e1f [1604]" strokeweight="1pt"/>
            </w:pict>
          </mc:Fallback>
        </mc:AlternateContent>
      </w:r>
      <w:r w:rsidRPr="00FB06F3">
        <w:rPr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E173CF" wp14:editId="7C24C14F">
                <wp:simplePos x="0" y="0"/>
                <wp:positionH relativeFrom="column">
                  <wp:posOffset>-640715</wp:posOffset>
                </wp:positionH>
                <wp:positionV relativeFrom="paragraph">
                  <wp:posOffset>7759966</wp:posOffset>
                </wp:positionV>
                <wp:extent cx="1892300" cy="1647825"/>
                <wp:effectExtent l="0" t="0" r="12700" b="158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6F3" w:rsidRDefault="00FB06F3" w:rsidP="00FB06F3">
                            <w:r>
                              <w:t>Home</w:t>
                            </w:r>
                          </w:p>
                          <w:p w:rsidR="00FB06F3" w:rsidRDefault="00FB06F3" w:rsidP="00FB06F3">
                            <w:r>
                              <w:t>About Me</w:t>
                            </w:r>
                          </w:p>
                          <w:p w:rsidR="00FB06F3" w:rsidRDefault="00FB06F3" w:rsidP="00FB06F3">
                            <w:r>
                              <w:t>Projects</w:t>
                            </w:r>
                          </w:p>
                          <w:p w:rsidR="00FB06F3" w:rsidRDefault="00FB06F3" w:rsidP="00FB06F3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173CF" id="Text Box 67" o:spid="_x0000_s1070" type="#_x0000_t202" style="position:absolute;margin-left:-50.45pt;margin-top:611pt;width:149pt;height:129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" fillcolor="white [3201]" strokeweight=".5pt">
                <v:textbox>
                  <w:txbxContent>
                    <w:p w:rsidR="00FB06F3" w:rsidRDefault="00FB06F3" w:rsidP="00FB06F3">
                      <w:r>
                        <w:t>Home</w:t>
                      </w:r>
                    </w:p>
                    <w:p w:rsidR="00FB06F3" w:rsidRDefault="00FB06F3" w:rsidP="00FB06F3">
                      <w:r>
                        <w:t>About Me</w:t>
                      </w:r>
                    </w:p>
                    <w:p w:rsidR="00FB06F3" w:rsidRDefault="00FB06F3" w:rsidP="00FB06F3">
                      <w:r>
                        <w:t>Projects</w:t>
                      </w:r>
                    </w:p>
                    <w:p w:rsidR="00FB06F3" w:rsidRDefault="00FB06F3" w:rsidP="00FB06F3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197E" w:rsidRPr="007F366A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EEA" w:rsidRDefault="007B0EEA">
      <w:r>
        <w:separator/>
      </w:r>
    </w:p>
    <w:p w:rsidR="007B0EEA" w:rsidRDefault="007B0EEA"/>
  </w:endnote>
  <w:endnote w:type="continuationSeparator" w:id="0">
    <w:p w:rsidR="007B0EEA" w:rsidRDefault="007B0EEA">
      <w:r>
        <w:continuationSeparator/>
      </w:r>
    </w:p>
    <w:p w:rsidR="007B0EEA" w:rsidRDefault="007B0E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4E7E" w:rsidRDefault="007B0EE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EEA" w:rsidRDefault="007B0EEA">
      <w:r>
        <w:separator/>
      </w:r>
    </w:p>
    <w:p w:rsidR="007B0EEA" w:rsidRDefault="007B0EEA"/>
  </w:footnote>
  <w:footnote w:type="continuationSeparator" w:id="0">
    <w:p w:rsidR="007B0EEA" w:rsidRDefault="007B0EEA">
      <w:r>
        <w:continuationSeparator/>
      </w:r>
    </w:p>
    <w:p w:rsidR="007B0EEA" w:rsidRDefault="007B0E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53376"/>
    <w:multiLevelType w:val="hybridMultilevel"/>
    <w:tmpl w:val="CFA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81824"/>
    <w:multiLevelType w:val="hybridMultilevel"/>
    <w:tmpl w:val="010C9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4B7957"/>
    <w:multiLevelType w:val="hybridMultilevel"/>
    <w:tmpl w:val="C5C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5518D"/>
    <w:multiLevelType w:val="hybridMultilevel"/>
    <w:tmpl w:val="8B5E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D35E8"/>
    <w:multiLevelType w:val="hybridMultilevel"/>
    <w:tmpl w:val="80BC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E1898"/>
    <w:multiLevelType w:val="hybridMultilevel"/>
    <w:tmpl w:val="D972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F3"/>
    <w:rsid w:val="00104266"/>
    <w:rsid w:val="00145F1F"/>
    <w:rsid w:val="0018727B"/>
    <w:rsid w:val="004C7122"/>
    <w:rsid w:val="006A197E"/>
    <w:rsid w:val="006B6661"/>
    <w:rsid w:val="007B0EEA"/>
    <w:rsid w:val="007B30F3"/>
    <w:rsid w:val="007F366A"/>
    <w:rsid w:val="00AA5276"/>
    <w:rsid w:val="00C50E25"/>
    <w:rsid w:val="00C64E7E"/>
    <w:rsid w:val="00D60C5B"/>
    <w:rsid w:val="00DE71BA"/>
    <w:rsid w:val="00E16BC4"/>
    <w:rsid w:val="00E42361"/>
    <w:rsid w:val="00ED1462"/>
    <w:rsid w:val="00EE43AC"/>
    <w:rsid w:val="00F13358"/>
    <w:rsid w:val="00F47286"/>
    <w:rsid w:val="00FB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3B105"/>
  <w15:chartTrackingRefBased/>
  <w15:docId w15:val="{54061F2C-06A3-AC41-8301-A9854303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C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ylerkoepke/Library/Containers/com.microsoft.Word/Data/Library/Application%20Support/Microsoft/Office/16.0/DTS/en-US%7bD4659359-79E2-544C-BBC6-C2ACEAC72557%7d/%7b2F53D0DF-7F24-BE48-B744-FA22FC4AA95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131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Koepke, Tyler</cp:lastModifiedBy>
  <cp:revision>1</cp:revision>
  <dcterms:created xsi:type="dcterms:W3CDTF">2019-07-15T11:55:00Z</dcterms:created>
  <dcterms:modified xsi:type="dcterms:W3CDTF">2019-07-15T15:47:00Z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